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17F3" w14:textId="777C2902" w:rsidR="004D36D7" w:rsidRPr="00FD4A68" w:rsidRDefault="00BA7608"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77777777" w:rsidR="00692169" w:rsidRDefault="00692169" w:rsidP="00692169">
      <w:pPr>
        <w:pStyle w:val="BodyTextL25"/>
      </w:pPr>
      <w:r>
        <w:t>You have just purchased a new automobile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720A8675" w14:textId="77777777" w:rsidR="00692169" w:rsidRDefault="00692169" w:rsidP="00692169">
      <w:pPr>
        <w:pStyle w:val="BodyTextL25"/>
      </w:pPr>
      <w:r>
        <w:t>How will you communicate with the mechanics?  Design a communications model to ensure that the car is properly repaired.</w:t>
      </w:r>
    </w:p>
    <w:p w14:paraId="43F46E48" w14:textId="77777777" w:rsidR="00692169" w:rsidRPr="00A91851" w:rsidRDefault="00692169" w:rsidP="00692169">
      <w:pPr>
        <w:pStyle w:val="Heading1"/>
        <w:numPr>
          <w:ilvl w:val="0"/>
          <w:numId w:val="3"/>
        </w:numPr>
      </w:pPr>
      <w:r w:rsidRPr="00A91851">
        <w:t>Reflection</w:t>
      </w:r>
      <w:r>
        <w:t xml:space="preserve"> Question</w:t>
      </w:r>
    </w:p>
    <w:p w14:paraId="13378FE2" w14:textId="77777777" w:rsidR="00692169" w:rsidRDefault="00692169" w:rsidP="00692169">
      <w:pPr>
        <w:pStyle w:val="BodyTextL25"/>
      </w:pPr>
      <w:r>
        <w:t xml:space="preserve">What steps did you identify as </w:t>
      </w:r>
      <w:r w:rsidRPr="009741EC">
        <w:t>important</w:t>
      </w:r>
      <w:r>
        <w:t xml:space="preserve"> to communicating your repair request?  Justify your answer.</w:t>
      </w:r>
    </w:p>
    <w:p w14:paraId="5DB8E0E8" w14:textId="705AFEEB" w:rsidR="00BA7608" w:rsidRPr="00BA7608" w:rsidRDefault="00BA7608" w:rsidP="00BA7608">
      <w:pPr>
        <w:pStyle w:val="AnswerLineL25"/>
        <w:rPr>
          <w:b w:val="0"/>
          <w:bCs/>
          <w:color w:val="000000" w:themeColor="text1"/>
        </w:rPr>
      </w:pPr>
      <w:r w:rsidRPr="00BA7608">
        <w:rPr>
          <w:b w:val="0"/>
          <w:bCs/>
          <w:color w:val="000000" w:themeColor="text1"/>
        </w:rPr>
        <w:t>To resolve this issue, some steps might include:</w:t>
      </w:r>
    </w:p>
    <w:p w14:paraId="4000A0F1" w14:textId="6DF260CC" w:rsidR="00BA7608" w:rsidRPr="00BA7608" w:rsidRDefault="00BA7608" w:rsidP="00BA7608">
      <w:pPr>
        <w:pStyle w:val="AnswerLineL25"/>
        <w:rPr>
          <w:b w:val="0"/>
          <w:bCs/>
          <w:color w:val="000000" w:themeColor="text1"/>
        </w:rPr>
      </w:pPr>
      <w:r w:rsidRPr="00BA7608">
        <w:rPr>
          <w:b w:val="0"/>
          <w:bCs/>
          <w:color w:val="000000" w:themeColor="text1"/>
        </w:rPr>
        <w:t>Establishing a language for communication (could be voice, written, or kinesthetic/physical).</w:t>
      </w:r>
    </w:p>
    <w:p w14:paraId="5901B3EB" w14:textId="067873D0" w:rsidR="00BA7608" w:rsidRPr="00BA7608" w:rsidRDefault="00BA7608" w:rsidP="00BA7608">
      <w:pPr>
        <w:pStyle w:val="AnswerLineL25"/>
        <w:rPr>
          <w:b w:val="0"/>
          <w:bCs/>
          <w:color w:val="000000" w:themeColor="text1"/>
        </w:rPr>
      </w:pPr>
      <w:r w:rsidRPr="00BA7608">
        <w:rPr>
          <w:b w:val="0"/>
          <w:bCs/>
          <w:color w:val="000000" w:themeColor="text1"/>
        </w:rPr>
        <w:t>Very carefully (in small steps), explaining the problem experienced with the automobile (again voice, written/pictures, or kinesthetic/physical representations).</w:t>
      </w:r>
    </w:p>
    <w:p w14:paraId="5150C179" w14:textId="55FFB639" w:rsidR="00BA7608" w:rsidRPr="00BA7608" w:rsidRDefault="00BA7608" w:rsidP="00BA7608">
      <w:pPr>
        <w:pStyle w:val="AnswerLineL25"/>
        <w:rPr>
          <w:b w:val="0"/>
          <w:bCs/>
          <w:color w:val="000000" w:themeColor="text1"/>
        </w:rPr>
      </w:pPr>
      <w:r w:rsidRPr="00BA7608">
        <w:rPr>
          <w:b w:val="0"/>
          <w:bCs/>
          <w:color w:val="000000" w:themeColor="text1"/>
        </w:rPr>
        <w:t>Asking the mechanic to confirm his/her understanding of the problem.</w:t>
      </w:r>
    </w:p>
    <w:p w14:paraId="07CEF68A" w14:textId="4DFE835F" w:rsidR="00BA7608" w:rsidRPr="00BA7608" w:rsidRDefault="00BA7608" w:rsidP="00BA7608">
      <w:pPr>
        <w:pStyle w:val="AnswerLineL25"/>
        <w:rPr>
          <w:b w:val="0"/>
          <w:bCs/>
          <w:color w:val="000000" w:themeColor="text1"/>
        </w:rPr>
      </w:pPr>
      <w:r w:rsidRPr="00BA7608">
        <w:rPr>
          <w:b w:val="0"/>
          <w:bCs/>
          <w:color w:val="000000" w:themeColor="text1"/>
        </w:rPr>
        <w:t>Waiting for the repair to be done.</w:t>
      </w:r>
    </w:p>
    <w:p w14:paraId="621251FB" w14:textId="3802A51C" w:rsidR="00BA7608" w:rsidRPr="00BA7608" w:rsidRDefault="00BA7608" w:rsidP="00BA7608">
      <w:pPr>
        <w:pStyle w:val="AnswerLineL25"/>
        <w:rPr>
          <w:b w:val="0"/>
          <w:bCs/>
          <w:color w:val="000000" w:themeColor="text1"/>
        </w:rPr>
      </w:pPr>
      <w:r w:rsidRPr="00BA7608">
        <w:rPr>
          <w:b w:val="0"/>
          <w:bCs/>
          <w:color w:val="000000" w:themeColor="text1"/>
        </w:rPr>
        <w:t>Driving the automobile to ensure repairs were successful.</w:t>
      </w:r>
    </w:p>
    <w:p w14:paraId="55978EC4" w14:textId="73DFEB83" w:rsidR="00692169" w:rsidRPr="00BA7608" w:rsidRDefault="00BA7608" w:rsidP="00BA7608">
      <w:pPr>
        <w:pStyle w:val="AnswerLineL25"/>
        <w:rPr>
          <w:b w:val="0"/>
          <w:bCs/>
          <w:color w:val="000000" w:themeColor="text1"/>
        </w:rPr>
      </w:pPr>
      <w:r w:rsidRPr="00BA7608">
        <w:rPr>
          <w:b w:val="0"/>
          <w:bCs/>
          <w:color w:val="000000" w:themeColor="text1"/>
        </w:rPr>
        <w:t>Closing the meeting by paying for the repairs and thanking the mechanic.</w:t>
      </w:r>
    </w:p>
    <w:sectPr w:rsidR="00692169" w:rsidRPr="00BA760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7BC7E" w14:textId="77777777" w:rsidR="005D40F1" w:rsidRDefault="005D40F1" w:rsidP="00710659">
      <w:pPr>
        <w:spacing w:after="0" w:line="240" w:lineRule="auto"/>
      </w:pPr>
      <w:r>
        <w:separator/>
      </w:r>
    </w:p>
    <w:p w14:paraId="7B86F27B" w14:textId="77777777" w:rsidR="005D40F1" w:rsidRDefault="005D40F1"/>
  </w:endnote>
  <w:endnote w:type="continuationSeparator" w:id="0">
    <w:p w14:paraId="490ACAFA" w14:textId="77777777" w:rsidR="005D40F1" w:rsidRDefault="005D40F1" w:rsidP="00710659">
      <w:pPr>
        <w:spacing w:after="0" w:line="240" w:lineRule="auto"/>
      </w:pPr>
      <w:r>
        <w:continuationSeparator/>
      </w:r>
    </w:p>
    <w:p w14:paraId="3E19B07D" w14:textId="77777777" w:rsidR="005D40F1" w:rsidRDefault="005D4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E0A7" w14:textId="1306A6E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t xml:space="preserve"> - </w:t>
    </w:r>
    <w:r>
      <w:fldChar w:fldCharType="begin"/>
    </w:r>
    <w:r>
      <w:instrText xml:space="preserve"> SAVEDATE  \@ "yyyy"  \* MERGEFORMAT </w:instrText>
    </w:r>
    <w:r>
      <w:fldChar w:fldCharType="separate"/>
    </w:r>
    <w:r w:rsidR="00BA760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6996" w14:textId="4DC8A09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61EE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A760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E0AC" w14:textId="77777777" w:rsidR="005D40F1" w:rsidRDefault="005D40F1" w:rsidP="00710659">
      <w:pPr>
        <w:spacing w:after="0" w:line="240" w:lineRule="auto"/>
      </w:pPr>
      <w:r>
        <w:separator/>
      </w:r>
    </w:p>
    <w:p w14:paraId="267DE547" w14:textId="77777777" w:rsidR="005D40F1" w:rsidRDefault="005D40F1"/>
  </w:footnote>
  <w:footnote w:type="continuationSeparator" w:id="0">
    <w:p w14:paraId="70A1C282" w14:textId="77777777" w:rsidR="005D40F1" w:rsidRDefault="005D40F1" w:rsidP="00710659">
      <w:pPr>
        <w:spacing w:after="0" w:line="240" w:lineRule="auto"/>
      </w:pPr>
      <w:r>
        <w:continuationSeparator/>
      </w:r>
    </w:p>
    <w:p w14:paraId="08AFFC07" w14:textId="77777777" w:rsidR="005D40F1" w:rsidRDefault="005D40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14:paraId="022AFE20" w14:textId="77777777" w:rsidR="00926CB2" w:rsidRDefault="00B61EE8" w:rsidP="008402F2">
        <w:pPr>
          <w:pStyle w:val="PageHead"/>
        </w:pPr>
        <w:r>
          <w:t>Class Activity - Design a Communications System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40497938">
    <w:abstractNumId w:val="6"/>
  </w:num>
  <w:num w:numId="2" w16cid:durableId="1950505883">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92133214">
    <w:abstractNumId w:val="3"/>
  </w:num>
  <w:num w:numId="4" w16cid:durableId="171103323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95815081">
    <w:abstractNumId w:val="4"/>
  </w:num>
  <w:num w:numId="6" w16cid:durableId="802696873">
    <w:abstractNumId w:val="0"/>
  </w:num>
  <w:num w:numId="7" w16cid:durableId="1019091018">
    <w:abstractNumId w:val="1"/>
  </w:num>
  <w:num w:numId="8" w16cid:durableId="1303734646">
    <w:abstractNumId w:val="5"/>
    <w:lvlOverride w:ilvl="0">
      <w:lvl w:ilvl="0">
        <w:start w:val="1"/>
        <w:numFmt w:val="decimal"/>
        <w:lvlText w:val="Part %1:"/>
        <w:lvlJc w:val="left"/>
        <w:pPr>
          <w:tabs>
            <w:tab w:val="num" w:pos="1152"/>
          </w:tabs>
          <w:ind w:left="1152" w:hanging="792"/>
        </w:pPr>
        <w:rPr>
          <w:rFonts w:hint="default"/>
        </w:rPr>
      </w:lvl>
    </w:lvlOverride>
  </w:num>
  <w:num w:numId="9" w16cid:durableId="1089041036">
    <w:abstractNumId w:val="4"/>
    <w:lvlOverride w:ilvl="0"/>
  </w:num>
  <w:num w:numId="10" w16cid:durableId="102845654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40F1"/>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0D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A7608"/>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93BA9"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793BA9"/>
    <w:rsid w:val="00897863"/>
    <w:rsid w:val="0093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F2E4F-0C57-4849-8930-0029036D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SP</dc:creator>
  <dc:description>2013</dc:description>
  <cp:lastModifiedBy>TUAN BUI</cp:lastModifiedBy>
  <cp:revision>2</cp:revision>
  <cp:lastPrinted>2019-10-18T13:51:00Z</cp:lastPrinted>
  <dcterms:created xsi:type="dcterms:W3CDTF">2023-05-20T04:33:00Z</dcterms:created>
  <dcterms:modified xsi:type="dcterms:W3CDTF">2023-05-20T04:33:00Z</dcterms:modified>
</cp:coreProperties>
</file>